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4857"/>
      </w:tblGrid>
      <w:tr w:rsidR="008F571F" w:rsidRPr="003467A3" w:rsidTr="00836A35">
        <w:trPr>
          <w:trHeight w:hRule="exact" w:val="6804"/>
        </w:trPr>
        <w:tc>
          <w:tcPr>
            <w:tcW w:w="8901" w:type="dxa"/>
            <w:gridSpan w:val="2"/>
          </w:tcPr>
          <w:p w:rsidR="008F571F" w:rsidRPr="003467A3" w:rsidRDefault="008F571F" w:rsidP="00B006D5"/>
        </w:tc>
      </w:tr>
      <w:tr w:rsidR="008F571F" w:rsidRPr="003467A3" w:rsidTr="00836A35">
        <w:trPr>
          <w:trHeight w:hRule="exact" w:val="2778"/>
        </w:trPr>
        <w:tc>
          <w:tcPr>
            <w:tcW w:w="8901" w:type="dxa"/>
            <w:gridSpan w:val="2"/>
            <w:tcMar>
              <w:top w:w="567" w:type="dxa"/>
              <w:bottom w:w="567" w:type="dxa"/>
            </w:tcMar>
            <w:vAlign w:val="center"/>
          </w:tcPr>
          <w:p w:rsidR="008F571F" w:rsidRPr="009B3755" w:rsidRDefault="00A85DF7" w:rsidP="00B006D5">
            <w:pPr>
              <w:pStyle w:val="Cover-titel"/>
              <w:rPr>
                <w:caps w:val="0"/>
                <w:szCs w:val="36"/>
              </w:rPr>
            </w:pPr>
            <w:r>
              <w:rPr>
                <w:caps w:val="0"/>
                <w:szCs w:val="36"/>
                <w:lang w:val="en-US"/>
              </w:rPr>
              <w:t xml:space="preserve">Bootstrap </w:t>
            </w:r>
            <w:proofErr w:type="spellStart"/>
            <w:r>
              <w:rPr>
                <w:caps w:val="0"/>
                <w:szCs w:val="36"/>
                <w:lang w:val="en-US"/>
              </w:rPr>
              <w:t>documentatie</w:t>
            </w:r>
            <w:proofErr w:type="spellEnd"/>
          </w:p>
          <w:p w:rsidR="008F571F" w:rsidRPr="009B3755" w:rsidRDefault="00A85DF7" w:rsidP="00A85DF7">
            <w:pPr>
              <w:pStyle w:val="Cover-ondertitel"/>
              <w:rPr>
                <w:b w:val="0"/>
                <w:szCs w:val="36"/>
              </w:rPr>
            </w:pPr>
            <w:r>
              <w:rPr>
                <w:b w:val="0"/>
                <w:szCs w:val="36"/>
              </w:rPr>
              <w:t xml:space="preserve">Door </w:t>
            </w:r>
            <w:proofErr w:type="spellStart"/>
            <w:r>
              <w:rPr>
                <w:b w:val="0"/>
                <w:szCs w:val="36"/>
              </w:rPr>
              <w:t>Kamil</w:t>
            </w:r>
            <w:proofErr w:type="spellEnd"/>
            <w:r>
              <w:rPr>
                <w:b w:val="0"/>
                <w:szCs w:val="36"/>
              </w:rPr>
              <w:t xml:space="preserve"> </w:t>
            </w:r>
            <w:proofErr w:type="spellStart"/>
            <w:r>
              <w:rPr>
                <w:b w:val="0"/>
                <w:szCs w:val="36"/>
              </w:rPr>
              <w:t>Kulach</w:t>
            </w:r>
            <w:proofErr w:type="spellEnd"/>
            <w:r>
              <w:rPr>
                <w:b w:val="0"/>
                <w:szCs w:val="36"/>
              </w:rPr>
              <w:t>, Laura de groof en Jannes Lauwers</w:t>
            </w:r>
          </w:p>
        </w:tc>
      </w:tr>
      <w:tr w:rsidR="008F571F" w:rsidRPr="00D23087" w:rsidTr="00836A35">
        <w:trPr>
          <w:trHeight w:val="1134"/>
        </w:trPr>
        <w:tc>
          <w:tcPr>
            <w:tcW w:w="4044" w:type="dxa"/>
            <w:vMerge w:val="restart"/>
            <w:tcMar>
              <w:right w:w="284" w:type="dxa"/>
            </w:tcMar>
            <w:vAlign w:val="bottom"/>
          </w:tcPr>
          <w:p w:rsidR="008F571F" w:rsidRPr="0010415C" w:rsidRDefault="008F571F" w:rsidP="00B006D5">
            <w:pPr>
              <w:pStyle w:val="Cover-namen"/>
              <w:rPr>
                <w:color w:val="F04C25"/>
                <w:szCs w:val="18"/>
              </w:rPr>
            </w:pPr>
            <w:r>
              <w:rPr>
                <w:b/>
                <w:color w:val="F04C25"/>
                <w:szCs w:val="18"/>
              </w:rPr>
              <w:t xml:space="preserve"> </w:t>
            </w:r>
          </w:p>
          <w:p w:rsidR="008F571F" w:rsidRPr="000B4456" w:rsidRDefault="008F571F" w:rsidP="00B006D5">
            <w:pPr>
              <w:pStyle w:val="Cover-namen"/>
              <w:rPr>
                <w:szCs w:val="18"/>
              </w:rPr>
            </w:pPr>
          </w:p>
        </w:tc>
        <w:tc>
          <w:tcPr>
            <w:tcW w:w="4857" w:type="dxa"/>
            <w:vAlign w:val="bottom"/>
          </w:tcPr>
          <w:p w:rsidR="008F571F" w:rsidRPr="0002748F" w:rsidRDefault="00A85DF7" w:rsidP="00B006D5">
            <w:pPr>
              <w:pStyle w:val="Cover-opleiding"/>
              <w:rPr>
                <w:lang w:val="nl-BE"/>
              </w:rPr>
            </w:pPr>
            <w:r>
              <w:rPr>
                <w:lang w:val="nl-BE"/>
              </w:rPr>
              <w:t>1ITF2</w:t>
            </w:r>
          </w:p>
          <w:p w:rsidR="008F571F" w:rsidRPr="00D23087" w:rsidRDefault="008F571F" w:rsidP="00B006D5">
            <w:pPr>
              <w:pStyle w:val="Cover-afstudeerrichting"/>
            </w:pPr>
          </w:p>
        </w:tc>
      </w:tr>
      <w:tr w:rsidR="008F571F" w:rsidRPr="00D23087" w:rsidTr="00836A35">
        <w:tc>
          <w:tcPr>
            <w:tcW w:w="4044" w:type="dxa"/>
            <w:vMerge/>
          </w:tcPr>
          <w:p w:rsidR="008F571F" w:rsidRPr="00D23087" w:rsidRDefault="008F571F" w:rsidP="00B006D5"/>
        </w:tc>
        <w:tc>
          <w:tcPr>
            <w:tcW w:w="4857" w:type="dxa"/>
            <w:tcMar>
              <w:top w:w="170" w:type="dxa"/>
              <w:bottom w:w="170" w:type="dxa"/>
            </w:tcMar>
          </w:tcPr>
          <w:p w:rsidR="008F571F" w:rsidRPr="00340E25" w:rsidRDefault="008F571F" w:rsidP="00B006D5">
            <w:pPr>
              <w:pStyle w:val="Cover-graad"/>
              <w:rPr>
                <w:szCs w:val="18"/>
              </w:rPr>
            </w:pPr>
          </w:p>
        </w:tc>
      </w:tr>
      <w:tr w:rsidR="008F571F" w:rsidRPr="00D23087" w:rsidTr="00836A35">
        <w:tc>
          <w:tcPr>
            <w:tcW w:w="4044" w:type="dxa"/>
            <w:vMerge/>
          </w:tcPr>
          <w:p w:rsidR="008F571F" w:rsidRPr="003467A3" w:rsidRDefault="008F571F" w:rsidP="00B006D5"/>
        </w:tc>
        <w:tc>
          <w:tcPr>
            <w:tcW w:w="4857" w:type="dxa"/>
            <w:tcMar>
              <w:top w:w="0" w:type="dxa"/>
              <w:bottom w:w="851" w:type="dxa"/>
            </w:tcMar>
          </w:tcPr>
          <w:p w:rsidR="008F571F" w:rsidRPr="003467A3" w:rsidRDefault="00A85DF7" w:rsidP="00B006D5">
            <w:pPr>
              <w:pStyle w:val="Cover-academiejaarcampus"/>
            </w:pPr>
            <w:r>
              <w:t>Academiejaar 2015</w:t>
            </w:r>
            <w:r w:rsidR="00133D7F">
              <w:t>-201</w:t>
            </w:r>
            <w:r>
              <w:t>6</w:t>
            </w:r>
          </w:p>
          <w:p w:rsidR="008F571F" w:rsidRPr="003467A3" w:rsidRDefault="008F571F" w:rsidP="00B006D5">
            <w:pPr>
              <w:pStyle w:val="Cover-academiejaarcampus"/>
            </w:pPr>
            <w:r w:rsidRPr="003467A3">
              <w:t xml:space="preserve">Campus </w:t>
            </w:r>
            <w:r>
              <w:t xml:space="preserve">Geel, </w:t>
            </w:r>
            <w:proofErr w:type="spellStart"/>
            <w:r>
              <w:t>Kleinhoefstraat</w:t>
            </w:r>
            <w:proofErr w:type="spellEnd"/>
            <w:r>
              <w:t xml:space="preserve"> 4</w:t>
            </w:r>
            <w:r w:rsidRPr="003467A3">
              <w:t>, BE-</w:t>
            </w:r>
            <w:r>
              <w:t>2440 Geel</w:t>
            </w:r>
          </w:p>
        </w:tc>
      </w:tr>
    </w:tbl>
    <w:p w:rsidR="008F571F" w:rsidRPr="00646989" w:rsidRDefault="008F571F" w:rsidP="008F571F">
      <w:r>
        <w:rPr>
          <w:noProof/>
        </w:rPr>
        <w:drawing>
          <wp:anchor distT="0" distB="0" distL="114300" distR="114300" simplePos="0" relativeHeight="251659264" behindDoc="1" locked="0" layoutInCell="0" allowOverlap="1" wp14:anchorId="10724FAE" wp14:editId="0C678035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D7F">
        <w:t>5</w:t>
      </w:r>
    </w:p>
    <w:p w:rsidR="008F571F" w:rsidRDefault="008F571F" w:rsidP="00CB02C4">
      <w:pPr>
        <w:pStyle w:val="Kopzondernummer"/>
        <w:sectPr w:rsidR="008F571F" w:rsidSect="007755B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:rsidR="002E351F" w:rsidRDefault="002E351F" w:rsidP="00CB02C4">
      <w:pPr>
        <w:pStyle w:val="Kopzondernummer"/>
      </w:pPr>
      <w:bookmarkStart w:id="0" w:name="_Toc449602273"/>
      <w:r>
        <w:lastRenderedPageBreak/>
        <w:t>Inhoudstafel</w:t>
      </w:r>
      <w:bookmarkEnd w:id="0"/>
    </w:p>
    <w:p w:rsidR="0090785E" w:rsidRDefault="007C498C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449602273" w:history="1">
        <w:r w:rsidR="0090785E" w:rsidRPr="00C6221A">
          <w:rPr>
            <w:rStyle w:val="Hyperlink"/>
            <w:noProof/>
          </w:rPr>
          <w:t>Inhoudstafel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_Toc449602273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3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917C6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74" w:history="1">
        <w:r w:rsidR="0090785E" w:rsidRPr="00C6221A">
          <w:rPr>
            <w:rStyle w:val="Hyperlink"/>
            <w:noProof/>
          </w:rPr>
          <w:t>1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Fundamentele keuzes van het project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_Toc449602274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4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5" w:history="1">
        <w:r w:rsidR="0090785E" w:rsidRPr="00C6221A">
          <w:rPr>
            <w:rStyle w:val="Hyperlink"/>
          </w:rPr>
          <w:t>1.1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domeinnaam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_Toc449602275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6" w:history="1">
        <w:r w:rsidR="0090785E" w:rsidRPr="00C6221A">
          <w:rPr>
            <w:rStyle w:val="Hyperlink"/>
          </w:rPr>
          <w:t>1.2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kleuren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_Toc449602276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7" w:history="1">
        <w:r w:rsidR="0090785E" w:rsidRPr="00C6221A">
          <w:rPr>
            <w:rStyle w:val="Hyperlink"/>
          </w:rPr>
          <w:t>1.3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Logo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_Toc449602277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78" w:history="1">
        <w:r w:rsidR="0090785E" w:rsidRPr="00C6221A">
          <w:rPr>
            <w:rStyle w:val="Hyperlink"/>
          </w:rPr>
          <w:t>1.4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Keuze font stack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_Toc449602278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4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79" w:history="1">
        <w:r w:rsidR="0090785E" w:rsidRPr="00C6221A">
          <w:rPr>
            <w:rStyle w:val="Hyperlink"/>
            <w:noProof/>
          </w:rPr>
          <w:t>2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Evaluatie samenwerking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_Toc449602279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5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0" w:history="1">
        <w:r w:rsidR="0090785E" w:rsidRPr="00C6221A">
          <w:rPr>
            <w:rStyle w:val="Hyperlink"/>
          </w:rPr>
          <w:t>2.1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Verloop samenwerking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_Toc449602280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1" w:history="1">
        <w:r w:rsidR="0090785E" w:rsidRPr="00C6221A">
          <w:rPr>
            <w:rStyle w:val="Hyperlink"/>
          </w:rPr>
          <w:t>2.2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Verloop versiebeheer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_Toc449602281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2" w:history="1">
        <w:r w:rsidR="0090785E" w:rsidRPr="00C6221A">
          <w:rPr>
            <w:rStyle w:val="Hyperlink"/>
          </w:rPr>
          <w:t>2.3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Tijd gespendeerd aan project (per persoon)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_Toc449602282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5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83" w:history="1">
        <w:r w:rsidR="0090785E" w:rsidRPr="00C6221A">
          <w:rPr>
            <w:rStyle w:val="Hyperlink"/>
            <w:noProof/>
          </w:rPr>
          <w:t>3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Overzicht geleverd werk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_Toc449602283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6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4" w:history="1">
        <w:r w:rsidR="0090785E" w:rsidRPr="00C6221A">
          <w:rPr>
            <w:rStyle w:val="Hyperlink"/>
          </w:rPr>
          <w:t>3.1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3 belangrijkste realisaties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_Toc449602284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5" w:history="1">
        <w:r w:rsidR="0090785E" w:rsidRPr="00C6221A">
          <w:rPr>
            <w:rStyle w:val="Hyperlink"/>
          </w:rPr>
          <w:t>3.2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Hoe gewerkt met sass?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_Toc449602285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6" w:history="1">
        <w:r w:rsidR="0090785E" w:rsidRPr="00C6221A">
          <w:rPr>
            <w:rStyle w:val="Hyperlink"/>
          </w:rPr>
          <w:t>3.3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Verbeteringen tegen volgend project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_Toc449602286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7" w:history="1">
        <w:r w:rsidR="0090785E" w:rsidRPr="00C6221A">
          <w:rPr>
            <w:rStyle w:val="Hyperlink"/>
          </w:rPr>
          <w:t>3.4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Screening site voor toegankelijkheid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_Toc449602287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6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88" w:history="1">
        <w:r w:rsidR="0090785E" w:rsidRPr="00C6221A">
          <w:rPr>
            <w:rStyle w:val="Hyperlink"/>
            <w:noProof/>
          </w:rPr>
          <w:t>4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Inventarisering per student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_Toc449602288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7</w:t>
        </w:r>
        <w:r w:rsidR="0090785E">
          <w:rPr>
            <w:noProof/>
            <w:webHidden/>
          </w:rPr>
          <w:fldChar w:fldCharType="end"/>
        </w:r>
      </w:hyperlink>
    </w:p>
    <w:p w:rsidR="0090785E" w:rsidRDefault="00917C60">
      <w:pPr>
        <w:pStyle w:val="Inhopg2"/>
        <w:rPr>
          <w:rFonts w:asciiTheme="minorHAnsi" w:eastAsiaTheme="minorEastAsia" w:hAnsiTheme="minorHAnsi" w:cstheme="minorBidi"/>
          <w:b w:val="0"/>
          <w:sz w:val="22"/>
          <w:szCs w:val="22"/>
          <w:lang w:val="en-GB" w:eastAsia="en-GB"/>
        </w:rPr>
      </w:pPr>
      <w:hyperlink w:anchor="_Toc449602289" w:history="1">
        <w:r w:rsidR="0090785E" w:rsidRPr="00C6221A">
          <w:rPr>
            <w:rStyle w:val="Hyperlink"/>
          </w:rPr>
          <w:t>4.1</w:t>
        </w:r>
        <w:r w:rsidR="0090785E">
          <w:rPr>
            <w:rFonts w:asciiTheme="minorHAnsi" w:eastAsiaTheme="minorEastAsia" w:hAnsiTheme="minorHAnsi" w:cstheme="minorBidi"/>
            <w:b w:val="0"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</w:rPr>
          <w:t>Uitleg keuze blikopener</w:t>
        </w:r>
        <w:r w:rsidR="0090785E">
          <w:rPr>
            <w:webHidden/>
          </w:rPr>
          <w:tab/>
        </w:r>
        <w:r w:rsidR="0090785E">
          <w:rPr>
            <w:webHidden/>
          </w:rPr>
          <w:fldChar w:fldCharType="begin"/>
        </w:r>
        <w:r w:rsidR="0090785E">
          <w:rPr>
            <w:webHidden/>
          </w:rPr>
          <w:instrText xml:space="preserve"> PAGEREF _Toc449602289 \h </w:instrText>
        </w:r>
        <w:r w:rsidR="0090785E">
          <w:rPr>
            <w:webHidden/>
          </w:rPr>
        </w:r>
        <w:r w:rsidR="0090785E">
          <w:rPr>
            <w:webHidden/>
          </w:rPr>
          <w:fldChar w:fldCharType="separate"/>
        </w:r>
        <w:r w:rsidR="0090785E">
          <w:rPr>
            <w:webHidden/>
          </w:rPr>
          <w:t>7</w:t>
        </w:r>
        <w:r w:rsidR="0090785E">
          <w:rPr>
            <w:webHidden/>
          </w:rPr>
          <w:fldChar w:fldCharType="end"/>
        </w:r>
      </w:hyperlink>
    </w:p>
    <w:p w:rsidR="0090785E" w:rsidRDefault="00917C60">
      <w:pPr>
        <w:pStyle w:val="Inhopg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en-GB"/>
        </w:rPr>
      </w:pPr>
      <w:hyperlink w:anchor="_Toc449602290" w:history="1">
        <w:r w:rsidR="0090785E" w:rsidRPr="00C6221A">
          <w:rPr>
            <w:rStyle w:val="Hyperlink"/>
            <w:noProof/>
          </w:rPr>
          <w:t>5</w:t>
        </w:r>
        <w:r w:rsidR="0090785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val="en-GB" w:eastAsia="en-GB"/>
          </w:rPr>
          <w:tab/>
        </w:r>
        <w:r w:rsidR="0090785E" w:rsidRPr="00C6221A">
          <w:rPr>
            <w:rStyle w:val="Hyperlink"/>
            <w:noProof/>
          </w:rPr>
          <w:t>Besluit</w:t>
        </w:r>
        <w:r w:rsidR="0090785E">
          <w:rPr>
            <w:noProof/>
            <w:webHidden/>
          </w:rPr>
          <w:tab/>
        </w:r>
        <w:r w:rsidR="0090785E">
          <w:rPr>
            <w:noProof/>
            <w:webHidden/>
          </w:rPr>
          <w:fldChar w:fldCharType="begin"/>
        </w:r>
        <w:r w:rsidR="0090785E">
          <w:rPr>
            <w:noProof/>
            <w:webHidden/>
          </w:rPr>
          <w:instrText xml:space="preserve"> PAGEREF _Toc449602290 \h </w:instrText>
        </w:r>
        <w:r w:rsidR="0090785E">
          <w:rPr>
            <w:noProof/>
            <w:webHidden/>
          </w:rPr>
        </w:r>
        <w:r w:rsidR="0090785E">
          <w:rPr>
            <w:noProof/>
            <w:webHidden/>
          </w:rPr>
          <w:fldChar w:fldCharType="separate"/>
        </w:r>
        <w:r w:rsidR="0090785E">
          <w:rPr>
            <w:noProof/>
            <w:webHidden/>
          </w:rPr>
          <w:t>8</w:t>
        </w:r>
        <w:r w:rsidR="0090785E">
          <w:rPr>
            <w:noProof/>
            <w:webHidden/>
          </w:rPr>
          <w:fldChar w:fldCharType="end"/>
        </w:r>
      </w:hyperlink>
    </w:p>
    <w:p w:rsidR="00E66630" w:rsidRDefault="007C498C" w:rsidP="002E351F">
      <w:r>
        <w:fldChar w:fldCharType="end"/>
      </w:r>
    </w:p>
    <w:p w:rsidR="00E66630" w:rsidRDefault="00E66630">
      <w:pPr>
        <w:spacing w:after="0"/>
      </w:pPr>
      <w:r>
        <w:br w:type="page"/>
      </w:r>
    </w:p>
    <w:p w:rsidR="002E351F" w:rsidRDefault="00A85DF7" w:rsidP="008F571F">
      <w:pPr>
        <w:pStyle w:val="Kop1"/>
      </w:pPr>
      <w:bookmarkStart w:id="1" w:name="_Toc449602274"/>
      <w:r>
        <w:lastRenderedPageBreak/>
        <w:t>Fundamentele keuzes van het project</w:t>
      </w:r>
      <w:bookmarkEnd w:id="1"/>
    </w:p>
    <w:p w:rsidR="00424212" w:rsidRDefault="00951371" w:rsidP="00424212">
      <w:pPr>
        <w:pStyle w:val="Kop2"/>
      </w:pPr>
      <w:bookmarkStart w:id="2" w:name="_Toc449602275"/>
      <w:r>
        <w:t>Keuze domeinnaam</w:t>
      </w:r>
      <w:bookmarkEnd w:id="2"/>
    </w:p>
    <w:p w:rsidR="000F7E33" w:rsidRPr="000F7E33" w:rsidRDefault="003978EA" w:rsidP="000F7E33">
      <w:pPr>
        <w:ind w:left="708"/>
      </w:pPr>
      <w:r>
        <w:t xml:space="preserve">We hebben </w:t>
      </w:r>
      <w:hyperlink r:id="rId14" w:history="1">
        <w:r w:rsidRPr="008A7BC1">
          <w:rPr>
            <w:rStyle w:val="Hyperlink"/>
          </w:rPr>
          <w:t>www.cleandisk.be</w:t>
        </w:r>
      </w:hyperlink>
      <w:r>
        <w:t xml:space="preserve"> </w:t>
      </w:r>
      <w:r w:rsidR="0017525A">
        <w:t>gekozen als onze domein naam. Want d</w:t>
      </w:r>
      <w:r w:rsidR="00FF36D1">
        <w:t>it is de titel van onze webpage. H</w:t>
      </w:r>
      <w:r w:rsidR="0017525A">
        <w:t xml:space="preserve">et vermeld duidelijk wat we doen </w:t>
      </w:r>
    </w:p>
    <w:p w:rsidR="00424212" w:rsidRDefault="002E351F" w:rsidP="00951371">
      <w:pPr>
        <w:pStyle w:val="Kop2"/>
      </w:pPr>
      <w:bookmarkStart w:id="3" w:name="_Toc163711467"/>
      <w:bookmarkStart w:id="4" w:name="_Toc449602276"/>
      <w:r>
        <w:t>K</w:t>
      </w:r>
      <w:bookmarkEnd w:id="3"/>
      <w:r w:rsidR="00951371">
        <w:t>euze kleuren</w:t>
      </w:r>
      <w:bookmarkEnd w:id="4"/>
    </w:p>
    <w:p w:rsidR="0017525A" w:rsidRPr="0017525A" w:rsidRDefault="0017525A" w:rsidP="0017525A">
      <w:pPr>
        <w:ind w:left="708"/>
      </w:pPr>
      <w:r>
        <w:t xml:space="preserve">Mensen komen naar onze site </w:t>
      </w:r>
      <w:r w:rsidR="00FF36D1">
        <w:t>om W</w:t>
      </w:r>
      <w:r>
        <w:t>ind</w:t>
      </w:r>
      <w:r w:rsidR="00FF36D1">
        <w:t>ows problemen op te lossen. De W</w:t>
      </w:r>
      <w:r>
        <w:t xml:space="preserve">indows standaard kleuren zijn blauw. Het feit dat deze kleuren </w:t>
      </w:r>
      <w:r w:rsidR="00FF36D1">
        <w:t>ge</w:t>
      </w:r>
      <w:r>
        <w:t>mak</w:t>
      </w:r>
      <w:r w:rsidR="00FF36D1">
        <w:t>k</w:t>
      </w:r>
      <w:r>
        <w:t xml:space="preserve">elijk </w:t>
      </w:r>
      <w:r w:rsidR="00FF36D1">
        <w:t>neutraal zijn, geen pijn aan ogen doen</w:t>
      </w:r>
      <w:r>
        <w:t xml:space="preserve"> en goed leesbare pagina</w:t>
      </w:r>
      <w:r w:rsidR="00FF36D1">
        <w:t>’</w:t>
      </w:r>
      <w:r>
        <w:t>s opleveren</w:t>
      </w:r>
      <w:r w:rsidR="00FF36D1">
        <w:t>,</w:t>
      </w:r>
      <w:r>
        <w:t xml:space="preserve"> is ook een pluspunt.</w:t>
      </w:r>
    </w:p>
    <w:p w:rsidR="002E351F" w:rsidRDefault="002E351F" w:rsidP="00951371">
      <w:pPr>
        <w:pStyle w:val="Kop2"/>
      </w:pPr>
      <w:bookmarkStart w:id="5" w:name="_Toc163711468"/>
      <w:bookmarkStart w:id="6" w:name="_Toc449602277"/>
      <w:r>
        <w:t>K</w:t>
      </w:r>
      <w:bookmarkEnd w:id="5"/>
      <w:r w:rsidR="00951371">
        <w:t>euze Logo</w:t>
      </w:r>
      <w:bookmarkEnd w:id="6"/>
    </w:p>
    <w:p w:rsidR="0017525A" w:rsidRPr="0017525A" w:rsidRDefault="0017525A" w:rsidP="0017525A">
      <w:pPr>
        <w:ind w:left="708"/>
      </w:pPr>
      <w:r>
        <w:t>Het</w:t>
      </w:r>
      <w:r w:rsidR="00FF36D1">
        <w:t xml:space="preserve"> logo</w:t>
      </w:r>
      <w:r>
        <w:t xml:space="preserve"> lijkt op een CD/HD in een PC en het vormt de initialen van onze site.</w:t>
      </w:r>
    </w:p>
    <w:p w:rsidR="00951371" w:rsidRDefault="00951371" w:rsidP="00951371">
      <w:pPr>
        <w:pStyle w:val="Kop2"/>
      </w:pPr>
      <w:bookmarkStart w:id="7" w:name="_Toc449602278"/>
      <w:r>
        <w:t>Keuze font stack</w:t>
      </w:r>
      <w:bookmarkEnd w:id="7"/>
    </w:p>
    <w:p w:rsidR="0017525A" w:rsidRPr="0017525A" w:rsidRDefault="00FF36D1" w:rsidP="0017525A">
      <w:pPr>
        <w:ind w:left="708"/>
      </w:pPr>
      <w:r>
        <w:t>We hebben gekozen voor het lettertype “</w:t>
      </w:r>
      <w:proofErr w:type="spellStart"/>
      <w:r>
        <w:t>oswald</w:t>
      </w:r>
      <w:proofErr w:type="spellEnd"/>
      <w:r>
        <w:t xml:space="preserve">”. </w:t>
      </w:r>
      <w:r w:rsidR="0017525A">
        <w:t>Dit lettertype is iets dikker en vetter. Dit is perfect voor onze titels op de pagina.</w:t>
      </w:r>
    </w:p>
    <w:p w:rsidR="008F571F" w:rsidRDefault="008F571F" w:rsidP="008F571F"/>
    <w:p w:rsidR="008F571F" w:rsidRDefault="008F571F" w:rsidP="008F571F">
      <w:pPr>
        <w:spacing w:after="0"/>
      </w:pPr>
    </w:p>
    <w:p w:rsidR="00424212" w:rsidRDefault="00612582" w:rsidP="008F571F">
      <w:pPr>
        <w:pStyle w:val="Kop1"/>
      </w:pPr>
      <w:bookmarkStart w:id="8" w:name="_Toc449602279"/>
      <w:r>
        <w:lastRenderedPageBreak/>
        <w:t>Evaluatie samenwerking</w:t>
      </w:r>
      <w:bookmarkEnd w:id="8"/>
    </w:p>
    <w:p w:rsidR="008F571F" w:rsidRDefault="00E66C42" w:rsidP="008F571F">
      <w:pPr>
        <w:pStyle w:val="Kop2"/>
      </w:pPr>
      <w:bookmarkStart w:id="9" w:name="_Toc449602280"/>
      <w:r>
        <w:t>Verloop samenwerking</w:t>
      </w:r>
      <w:bookmarkEnd w:id="9"/>
    </w:p>
    <w:p w:rsidR="004955A1" w:rsidRPr="004955A1" w:rsidRDefault="00D47FDB" w:rsidP="004955A1">
      <w:pPr>
        <w:ind w:left="708"/>
      </w:pPr>
      <w:r>
        <w:t xml:space="preserve">De samenwerking was </w:t>
      </w:r>
      <w:r w:rsidR="00FF36D1">
        <w:t xml:space="preserve">goed en </w:t>
      </w:r>
      <w:r>
        <w:t>van h</w:t>
      </w:r>
      <w:r w:rsidR="00FF36D1">
        <w:t>et te verwachte niveau van een groep hogeschoolstudenten. Het ging niet perfect maar</w:t>
      </w:r>
      <w:r>
        <w:t xml:space="preserve"> iedereen deed zijn deel.</w:t>
      </w:r>
    </w:p>
    <w:p w:rsidR="008F571F" w:rsidRDefault="00E66C42" w:rsidP="00E66C42">
      <w:pPr>
        <w:pStyle w:val="Kop2"/>
      </w:pPr>
      <w:bookmarkStart w:id="10" w:name="_Toc449602281"/>
      <w:r>
        <w:t>Verloop versiebeheer</w:t>
      </w:r>
      <w:bookmarkEnd w:id="10"/>
    </w:p>
    <w:p w:rsidR="004955A1" w:rsidRPr="004955A1" w:rsidRDefault="004955A1" w:rsidP="004955A1">
      <w:pPr>
        <w:ind w:left="708"/>
      </w:pPr>
      <w:r>
        <w:t xml:space="preserve">We hebben </w:t>
      </w:r>
      <w:proofErr w:type="spellStart"/>
      <w:r>
        <w:t>github</w:t>
      </w:r>
      <w:proofErr w:type="spellEnd"/>
      <w:r>
        <w:t xml:space="preserve"> gebruikt voor </w:t>
      </w:r>
      <w:r w:rsidR="00FF36D1">
        <w:t xml:space="preserve">onze </w:t>
      </w:r>
      <w:r>
        <w:t>versiebeheer. Dit was even wennen aan het programma en de nieuwe manier van werken. Maar dit was een goede keuze.</w:t>
      </w:r>
    </w:p>
    <w:p w:rsidR="00E66C42" w:rsidRPr="00E66C42" w:rsidRDefault="00E66C42" w:rsidP="00E66C42">
      <w:pPr>
        <w:pStyle w:val="Kop2"/>
      </w:pPr>
      <w:bookmarkStart w:id="11" w:name="_Toc449602282"/>
      <w:r>
        <w:t>Tijd gespendeerd aan project (per persoon)</w:t>
      </w:r>
      <w:bookmarkEnd w:id="11"/>
    </w:p>
    <w:p w:rsidR="008F571F" w:rsidRDefault="00F826F4" w:rsidP="001243FF">
      <w:pPr>
        <w:pStyle w:val="Kop3"/>
      </w:pPr>
      <w:r>
        <w:t xml:space="preserve">Laura De groof </w:t>
      </w:r>
    </w:p>
    <w:p w:rsidR="00F826F4" w:rsidRDefault="00F826F4" w:rsidP="001243FF">
      <w:pPr>
        <w:ind w:firstLine="708"/>
      </w:pPr>
      <w:r>
        <w:t xml:space="preserve">Ik heb er ongeveer </w:t>
      </w:r>
      <w:r w:rsidR="001243FF">
        <w:t>20</w:t>
      </w:r>
      <w:r w:rsidR="00FF36D1">
        <w:t xml:space="preserve"> </w:t>
      </w:r>
      <w:r>
        <w:t xml:space="preserve">tot </w:t>
      </w:r>
      <w:r w:rsidR="001243FF">
        <w:t>30</w:t>
      </w:r>
      <w:r>
        <w:t>uur ingestoken.</w:t>
      </w:r>
    </w:p>
    <w:p w:rsidR="001243FF" w:rsidRDefault="001243FF" w:rsidP="001243FF">
      <w:pPr>
        <w:pStyle w:val="Kop3"/>
      </w:pPr>
      <w:proofErr w:type="spellStart"/>
      <w:r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p w:rsidR="001243FF" w:rsidRPr="001243FF" w:rsidRDefault="001243FF" w:rsidP="001243FF">
      <w:pPr>
        <w:ind w:firstLine="708"/>
      </w:pPr>
      <w:r w:rsidRPr="001243FF">
        <w:t>Ik heb er een 20-25 tal uur aan gewerkt</w:t>
      </w:r>
    </w:p>
    <w:p w:rsidR="001243FF" w:rsidRPr="001243FF" w:rsidRDefault="001243FF" w:rsidP="001243FF">
      <w:pPr>
        <w:pStyle w:val="Kop3"/>
        <w:rPr>
          <w:highlight w:val="green"/>
        </w:rPr>
      </w:pPr>
      <w:r w:rsidRPr="001243FF">
        <w:rPr>
          <w:highlight w:val="magenta"/>
        </w:rPr>
        <w:t>Jannes Lauwers</w:t>
      </w:r>
    </w:p>
    <w:p w:rsidR="001243FF" w:rsidRDefault="001243FF" w:rsidP="008F571F"/>
    <w:p w:rsidR="008F571F" w:rsidRDefault="00D21E54" w:rsidP="008F571F">
      <w:pPr>
        <w:pStyle w:val="Kop1"/>
      </w:pPr>
      <w:bookmarkStart w:id="12" w:name="_Toc449602283"/>
      <w:r>
        <w:lastRenderedPageBreak/>
        <w:t>Overzicht geleverd werk</w:t>
      </w:r>
      <w:bookmarkEnd w:id="12"/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1882"/>
        <w:gridCol w:w="1854"/>
        <w:gridCol w:w="1855"/>
        <w:gridCol w:w="1855"/>
      </w:tblGrid>
      <w:tr w:rsidR="006A053C" w:rsidTr="00FF36D1">
        <w:tc>
          <w:tcPr>
            <w:tcW w:w="1882" w:type="dxa"/>
          </w:tcPr>
          <w:p w:rsidR="00D21E54" w:rsidRDefault="00D21E54" w:rsidP="00D21E54"/>
        </w:tc>
        <w:tc>
          <w:tcPr>
            <w:tcW w:w="1854" w:type="dxa"/>
          </w:tcPr>
          <w:p w:rsidR="00D21E54" w:rsidRDefault="00D21E54" w:rsidP="00D21E54">
            <w:proofErr w:type="spellStart"/>
            <w:r>
              <w:t>Kamil</w:t>
            </w:r>
            <w:proofErr w:type="spellEnd"/>
            <w:r>
              <w:t xml:space="preserve"> </w:t>
            </w:r>
            <w:proofErr w:type="spellStart"/>
            <w:r>
              <w:t>kulach</w:t>
            </w:r>
            <w:proofErr w:type="spellEnd"/>
          </w:p>
        </w:tc>
        <w:tc>
          <w:tcPr>
            <w:tcW w:w="1855" w:type="dxa"/>
          </w:tcPr>
          <w:p w:rsidR="00D21E54" w:rsidRDefault="00D21E54" w:rsidP="00D21E54">
            <w:r>
              <w:t>Laura de groof</w:t>
            </w:r>
          </w:p>
        </w:tc>
        <w:tc>
          <w:tcPr>
            <w:tcW w:w="1855" w:type="dxa"/>
          </w:tcPr>
          <w:p w:rsidR="00D21E54" w:rsidRDefault="00D21E54" w:rsidP="00D21E54">
            <w:r>
              <w:t>Jannes Lauwers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>Inleiding</w:t>
            </w:r>
            <w:r w:rsidR="006A053C">
              <w:t>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FF36D1" w:rsidP="00D21E54">
            <w:r>
              <w:t>Logo</w:t>
            </w:r>
          </w:p>
        </w:tc>
        <w:tc>
          <w:tcPr>
            <w:tcW w:w="1855" w:type="dxa"/>
          </w:tcPr>
          <w:p w:rsidR="00D21E54" w:rsidRDefault="00346625" w:rsidP="00D21E54">
            <w:r>
              <w:t xml:space="preserve">Totale </w:t>
            </w:r>
            <w:proofErr w:type="spellStart"/>
            <w:r>
              <w:t>css</w:t>
            </w:r>
            <w:proofErr w:type="spellEnd"/>
          </w:p>
        </w:tc>
        <w:tc>
          <w:tcPr>
            <w:tcW w:w="1855" w:type="dxa"/>
          </w:tcPr>
          <w:p w:rsidR="00D21E54" w:rsidRDefault="00E356BA" w:rsidP="00D21E54">
            <w:r>
              <w:t>Tekst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 xml:space="preserve">Pagina </w:t>
            </w:r>
            <w:r w:rsidR="006A053C">
              <w:t>½(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FF36D1" w:rsidP="00D21E54">
            <w:r>
              <w:t>Dit waren mijn individuele pagina’s.</w:t>
            </w:r>
          </w:p>
        </w:tc>
        <w:tc>
          <w:tcPr>
            <w:tcW w:w="1855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D21E54" w:rsidP="00D21E54"/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 xml:space="preserve">Pagina </w:t>
            </w:r>
            <w:r w:rsidR="006A053C">
              <w:t>¾ 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E356BA" w:rsidP="00D21E54">
            <w:r>
              <w:t>Dit waren mijn individuele pagina’s.</w:t>
            </w:r>
          </w:p>
        </w:tc>
      </w:tr>
      <w:tr w:rsidR="006A053C" w:rsidTr="00FF36D1">
        <w:tc>
          <w:tcPr>
            <w:tcW w:w="1882" w:type="dxa"/>
          </w:tcPr>
          <w:p w:rsidR="00D21E54" w:rsidRDefault="00D21E54" w:rsidP="00D21E54">
            <w:r>
              <w:t>Pagina 5</w:t>
            </w:r>
            <w:r w:rsidR="006A053C">
              <w:t xml:space="preserve"> </w:t>
            </w:r>
            <w:r>
              <w:t>/</w:t>
            </w:r>
            <w:r w:rsidR="006A053C">
              <w:t xml:space="preserve"> </w:t>
            </w:r>
            <w:r>
              <w:t>6</w:t>
            </w:r>
            <w:r w:rsidR="006A053C">
              <w:t xml:space="preserve"> (</w:t>
            </w:r>
            <w:proofErr w:type="spellStart"/>
            <w:r w:rsidR="006A053C">
              <w:t>url</w:t>
            </w:r>
            <w:proofErr w:type="spellEnd"/>
            <w:r w:rsidR="006A053C">
              <w:t>)</w:t>
            </w:r>
          </w:p>
        </w:tc>
        <w:tc>
          <w:tcPr>
            <w:tcW w:w="1854" w:type="dxa"/>
          </w:tcPr>
          <w:p w:rsidR="00D21E54" w:rsidRDefault="00D21E54" w:rsidP="00D21E54"/>
        </w:tc>
        <w:tc>
          <w:tcPr>
            <w:tcW w:w="1855" w:type="dxa"/>
          </w:tcPr>
          <w:p w:rsidR="00D21E54" w:rsidRDefault="00346625" w:rsidP="00D21E54">
            <w:r>
              <w:t>Dit waren mijn individuele pagina’s</w:t>
            </w:r>
          </w:p>
          <w:p w:rsidR="00FF36D1" w:rsidRDefault="00FF36D1" w:rsidP="00D21E54">
            <w:r>
              <w:t>Preventie en advies</w:t>
            </w:r>
          </w:p>
        </w:tc>
        <w:tc>
          <w:tcPr>
            <w:tcW w:w="1855" w:type="dxa"/>
          </w:tcPr>
          <w:p w:rsidR="00D21E54" w:rsidRDefault="00D21E54" w:rsidP="00D21E54"/>
        </w:tc>
      </w:tr>
    </w:tbl>
    <w:p w:rsidR="00D21E54" w:rsidRPr="00D21E54" w:rsidRDefault="00D21E54" w:rsidP="00D21E54">
      <w:pPr>
        <w:ind w:left="708"/>
      </w:pPr>
    </w:p>
    <w:p w:rsidR="008F571F" w:rsidRDefault="00D21E54" w:rsidP="008F571F">
      <w:pPr>
        <w:pStyle w:val="Kop2"/>
      </w:pPr>
      <w:bookmarkStart w:id="13" w:name="_Toc449602284"/>
      <w:r>
        <w:t>3 belangrijkste realisaties</w:t>
      </w:r>
      <w:bookmarkEnd w:id="13"/>
    </w:p>
    <w:p w:rsidR="001243FF" w:rsidRDefault="001243FF" w:rsidP="001243FF">
      <w:pPr>
        <w:ind w:left="708"/>
      </w:pPr>
      <w:r>
        <w:t>Onze navigatie balk is een van onze grootste realisaties. Daarnaast zijn we ook trots op het feit dat we een goede responsieve website hebben gemaakt.</w:t>
      </w:r>
    </w:p>
    <w:p w:rsidR="001243FF" w:rsidRPr="001243FF" w:rsidRDefault="001243FF" w:rsidP="001243FF">
      <w:pPr>
        <w:ind w:left="708"/>
      </w:pPr>
      <w:r w:rsidRPr="001243FF">
        <w:rPr>
          <w:highlight w:val="magenta"/>
        </w:rPr>
        <w:t>Nog 1 realisatie</w:t>
      </w:r>
    </w:p>
    <w:p w:rsidR="001243FF" w:rsidRDefault="00135D7A" w:rsidP="001243FF">
      <w:pPr>
        <w:pStyle w:val="Kop2"/>
      </w:pPr>
      <w:bookmarkStart w:id="14" w:name="_Toc449602285"/>
      <w:r>
        <w:t xml:space="preserve">Hoe gewerkt met </w:t>
      </w:r>
      <w:proofErr w:type="spellStart"/>
      <w:r>
        <w:t>sass</w:t>
      </w:r>
      <w:proofErr w:type="spellEnd"/>
      <w:r>
        <w:t>?</w:t>
      </w:r>
      <w:bookmarkEnd w:id="14"/>
    </w:p>
    <w:p w:rsidR="002667FF" w:rsidRDefault="002667FF" w:rsidP="002667FF">
      <w:pPr>
        <w:ind w:left="708"/>
      </w:pPr>
      <w:r>
        <w:t xml:space="preserve">We hebben gebruik gemaakt van verschillende </w:t>
      </w:r>
      <w:proofErr w:type="spellStart"/>
      <w:r>
        <w:t>scss</w:t>
      </w:r>
      <w:proofErr w:type="spellEnd"/>
      <w:r>
        <w:t xml:space="preserve"> files om de opmaak van onze site te maken:</w:t>
      </w:r>
    </w:p>
    <w:p w:rsidR="002667FF" w:rsidRDefault="002667FF" w:rsidP="002667FF">
      <w:pPr>
        <w:pStyle w:val="Lijstalinea"/>
        <w:numPr>
          <w:ilvl w:val="0"/>
          <w:numId w:val="24"/>
        </w:numPr>
      </w:pPr>
      <w:proofErr w:type="spellStart"/>
      <w:r>
        <w:t>custom</w:t>
      </w:r>
      <w:proofErr w:type="spellEnd"/>
      <w:r>
        <w:t>: in deze file hebben we al onze eigen variabelen aan gemaakt.  Deze file is als eerste geïmporteerd in de bootstrap file.</w:t>
      </w:r>
    </w:p>
    <w:p w:rsidR="005C1728" w:rsidRDefault="002667FF" w:rsidP="005C1728">
      <w:pPr>
        <w:pStyle w:val="Lijstalinea"/>
        <w:numPr>
          <w:ilvl w:val="0"/>
          <w:numId w:val="24"/>
        </w:numPr>
      </w:pPr>
      <w:r>
        <w:t>Mijnbootstap : in deze file hebben we de algemene opmaak van de website gezet</w:t>
      </w:r>
      <w:r w:rsidR="005C1728">
        <w:t>.</w:t>
      </w:r>
      <w:r w:rsidR="005C1728" w:rsidRPr="005C1728">
        <w:t xml:space="preserve"> </w:t>
      </w:r>
      <w:r w:rsidR="005C1728">
        <w:t>Deze file is als laatste geïmporteerd in de bootstrap file.</w:t>
      </w:r>
    </w:p>
    <w:p w:rsidR="002667FF" w:rsidRDefault="005C1728" w:rsidP="002667FF">
      <w:pPr>
        <w:pStyle w:val="Lijstalinea"/>
        <w:numPr>
          <w:ilvl w:val="0"/>
          <w:numId w:val="24"/>
        </w:numPr>
      </w:pPr>
      <w:r>
        <w:t xml:space="preserve">Persoonlijke </w:t>
      </w:r>
      <w:proofErr w:type="spellStart"/>
      <w:r>
        <w:t>scss</w:t>
      </w:r>
      <w:proofErr w:type="spellEnd"/>
      <w:r>
        <w:t xml:space="preserve">: ieder teamlid heeft zijn eigen </w:t>
      </w:r>
      <w:proofErr w:type="spellStart"/>
      <w:r>
        <w:t>sass</w:t>
      </w:r>
      <w:proofErr w:type="spellEnd"/>
      <w:r>
        <w:t xml:space="preserve"> geschreven voor hun deelpagina’s. Deze zijn apart geconverteerd naar </w:t>
      </w:r>
      <w:proofErr w:type="spellStart"/>
      <w:r>
        <w:t>css</w:t>
      </w:r>
      <w:proofErr w:type="spellEnd"/>
      <w:r>
        <w:t xml:space="preserve"> en aan de juiste pagina’s gelinkt.</w:t>
      </w:r>
    </w:p>
    <w:p w:rsidR="002667FF" w:rsidRPr="002667FF" w:rsidRDefault="002667FF" w:rsidP="002667FF">
      <w:pPr>
        <w:pStyle w:val="Lijstalinea"/>
        <w:ind w:left="1773"/>
      </w:pPr>
    </w:p>
    <w:p w:rsidR="00135D7A" w:rsidRDefault="009D1CBD" w:rsidP="00135D7A">
      <w:pPr>
        <w:pStyle w:val="Kop2"/>
      </w:pPr>
      <w:bookmarkStart w:id="15" w:name="_Toc449602286"/>
      <w:r>
        <w:t>Verbeteringen tegen volgend project</w:t>
      </w:r>
      <w:bookmarkEnd w:id="15"/>
    </w:p>
    <w:p w:rsidR="001243FF" w:rsidRDefault="001243FF" w:rsidP="001243FF">
      <w:pPr>
        <w:ind w:left="708"/>
      </w:pPr>
      <w:r>
        <w:t xml:space="preserve">Allereerst dat we beginnen met enkel het </w:t>
      </w:r>
      <w:proofErr w:type="spellStart"/>
      <w:r>
        <w:t>gridsysteem</w:t>
      </w:r>
      <w:proofErr w:type="spellEnd"/>
      <w:r>
        <w:t xml:space="preserve"> en vandaar uit verder bouwen. </w:t>
      </w:r>
      <w:r w:rsidR="00E9407D">
        <w:t xml:space="preserve">In het begin </w:t>
      </w:r>
      <w:r>
        <w:t>hebben</w:t>
      </w:r>
      <w:r w:rsidR="00E9407D">
        <w:t xml:space="preserve"> we</w:t>
      </w:r>
      <w:r>
        <w:t xml:space="preserve"> veel problemen gehad met de padding en de </w:t>
      </w:r>
      <w:proofErr w:type="spellStart"/>
      <w:r>
        <w:t>margins</w:t>
      </w:r>
      <w:proofErr w:type="spellEnd"/>
      <w:r w:rsidR="00E9407D">
        <w:t xml:space="preserve"> van de elementen</w:t>
      </w:r>
      <w:r>
        <w:t xml:space="preserve"> omdat we het </w:t>
      </w:r>
      <w:proofErr w:type="spellStart"/>
      <w:r>
        <w:t>gridsysteem</w:t>
      </w:r>
      <w:proofErr w:type="spellEnd"/>
      <w:r>
        <w:t xml:space="preserve"> aan het aanpassen waren.</w:t>
      </w:r>
      <w:r w:rsidR="00E9407D">
        <w:t xml:space="preserve"> </w:t>
      </w:r>
    </w:p>
    <w:p w:rsidR="00E9407D" w:rsidRPr="001243FF" w:rsidRDefault="00E9407D" w:rsidP="001243FF">
      <w:pPr>
        <w:ind w:left="708"/>
      </w:pPr>
      <w:r>
        <w:t>Volgende keer zullen we een ruimere planning moeten opmaken zodat de deadlines niet zo spannend zijn en comfortabel gehaald kunnen worden.</w:t>
      </w:r>
    </w:p>
    <w:p w:rsidR="00F73C5D" w:rsidRPr="002667FF" w:rsidRDefault="00F73C5D" w:rsidP="00F73C5D">
      <w:pPr>
        <w:pStyle w:val="Kop2"/>
        <w:rPr>
          <w:highlight w:val="magenta"/>
        </w:rPr>
      </w:pPr>
      <w:bookmarkStart w:id="16" w:name="_Toc449602287"/>
      <w:r w:rsidRPr="002667FF">
        <w:rPr>
          <w:highlight w:val="magenta"/>
        </w:rPr>
        <w:lastRenderedPageBreak/>
        <w:t>Screening site voor toegankelijkheid</w:t>
      </w:r>
      <w:bookmarkEnd w:id="16"/>
    </w:p>
    <w:p w:rsidR="008F571F" w:rsidRDefault="000A1778" w:rsidP="008F571F">
      <w:pPr>
        <w:pStyle w:val="Kop1"/>
      </w:pPr>
      <w:bookmarkStart w:id="17" w:name="_Toc449602288"/>
      <w:r>
        <w:lastRenderedPageBreak/>
        <w:t>Inventarisering per student</w:t>
      </w:r>
      <w:bookmarkEnd w:id="17"/>
    </w:p>
    <w:p w:rsidR="0013740A" w:rsidRPr="0013740A" w:rsidRDefault="0013740A" w:rsidP="0013740A">
      <w:pPr>
        <w:pStyle w:val="Kop2"/>
      </w:pPr>
      <w:r>
        <w:t>Laura de groof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2489"/>
      </w:tblGrid>
      <w:tr w:rsidR="002928F6" w:rsidTr="002928F6">
        <w:tc>
          <w:tcPr>
            <w:tcW w:w="5665" w:type="dxa"/>
          </w:tcPr>
          <w:p w:rsidR="002928F6" w:rsidRDefault="002928F6" w:rsidP="008F571F">
            <w:r>
              <w:t xml:space="preserve">Eis </w:t>
            </w:r>
          </w:p>
        </w:tc>
        <w:tc>
          <w:tcPr>
            <w:tcW w:w="2489" w:type="dxa"/>
          </w:tcPr>
          <w:p w:rsidR="002928F6" w:rsidRDefault="002928F6" w:rsidP="008F571F">
            <w:r>
              <w:t xml:space="preserve">Waar </w:t>
            </w:r>
            <w:r w:rsidR="003612CB">
              <w:t>geïmplementeerd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Duidelijke verschillen breekpunten</w:t>
            </w:r>
          </w:p>
        </w:tc>
        <w:tc>
          <w:tcPr>
            <w:tcW w:w="2489" w:type="dxa"/>
          </w:tcPr>
          <w:p w:rsidR="002928F6" w:rsidRDefault="00346625" w:rsidP="008F571F">
            <w:r>
              <w:t xml:space="preserve">Op beide </w:t>
            </w:r>
            <w:r w:rsidR="00FF36D1">
              <w:t>pagina’s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489" w:type="dxa"/>
          </w:tcPr>
          <w:p w:rsidR="002928F6" w:rsidRDefault="007C09F6" w:rsidP="008F571F">
            <w:r>
              <w:t>Op de preventiepagina in mijn animatie en</w:t>
            </w:r>
            <w:r w:rsidR="003612CB">
              <w:t xml:space="preserve"> in</w:t>
            </w:r>
            <w:r>
              <w:t xml:space="preserve"> mijn transitie om dingen te laten draaien.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489" w:type="dxa"/>
          </w:tcPr>
          <w:p w:rsidR="002928F6" w:rsidRDefault="007C09F6" w:rsidP="008F571F">
            <w:r>
              <w:t>Op de preventiepagina voor het vinkje</w:t>
            </w:r>
            <w:r w:rsidR="003612CB">
              <w:t>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489" w:type="dxa"/>
          </w:tcPr>
          <w:p w:rsidR="002928F6" w:rsidRDefault="007C09F6" w:rsidP="008F571F">
            <w:r>
              <w:t xml:space="preserve">Op de preventie pagina als je </w:t>
            </w:r>
            <w:proofErr w:type="spellStart"/>
            <w:r>
              <w:t>hovered</w:t>
            </w:r>
            <w:proofErr w:type="spellEnd"/>
            <w:r>
              <w:t xml:space="preserve"> over de symbolen van de brouwers.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Korte video/Audiofragment</w:t>
            </w:r>
          </w:p>
        </w:tc>
        <w:tc>
          <w:tcPr>
            <w:tcW w:w="2489" w:type="dxa"/>
          </w:tcPr>
          <w:p w:rsidR="002928F6" w:rsidRDefault="007C09F6" w:rsidP="008F571F">
            <w:r>
              <w:t>Op de adviespagina.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Transcriptie bij video/audiofragment</w:t>
            </w:r>
          </w:p>
        </w:tc>
        <w:tc>
          <w:tcPr>
            <w:tcW w:w="2489" w:type="dxa"/>
          </w:tcPr>
          <w:p w:rsidR="002928F6" w:rsidRDefault="007C09F6" w:rsidP="008F571F">
            <w:r>
              <w:t>Als je op het videofragment klikt verschijnt de tekst eronder.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 xml:space="preserve">Een invoer / berichtvenster </w:t>
            </w:r>
          </w:p>
        </w:tc>
        <w:tc>
          <w:tcPr>
            <w:tcW w:w="2489" w:type="dxa"/>
          </w:tcPr>
          <w:p w:rsidR="002928F6" w:rsidRDefault="007C09F6" w:rsidP="003612CB">
            <w:r>
              <w:t xml:space="preserve">Op de preventiepagina </w:t>
            </w:r>
            <w:r w:rsidR="003612CB">
              <w:t xml:space="preserve">: als je </w:t>
            </w:r>
            <w:r>
              <w:t>meerdere keren op de browsericonen</w:t>
            </w:r>
            <w:r w:rsidR="003612CB">
              <w:t xml:space="preserve"> klikt</w:t>
            </w:r>
            <w:r>
              <w:t xml:space="preserve"> verschijnen er boodschappen. Dit geld</w:t>
            </w:r>
            <w:r w:rsidR="003612CB">
              <w:t>t</w:t>
            </w:r>
            <w:r>
              <w:t xml:space="preserve"> ook als je meerdere keren op de pijl van updaten klikt.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Een lus</w:t>
            </w:r>
          </w:p>
        </w:tc>
        <w:tc>
          <w:tcPr>
            <w:tcW w:w="2489" w:type="dxa"/>
          </w:tcPr>
          <w:p w:rsidR="002928F6" w:rsidRDefault="007C09F6" w:rsidP="008F571F">
            <w:r>
              <w:t>In mijn canvas op de preventiepagina voor het maken van het virus.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Minstens 3 stukken J-Query code</w:t>
            </w:r>
          </w:p>
        </w:tc>
        <w:tc>
          <w:tcPr>
            <w:tcW w:w="2489" w:type="dxa"/>
          </w:tcPr>
          <w:p w:rsidR="002928F6" w:rsidRDefault="007C09F6" w:rsidP="008F571F">
            <w:r>
              <w:t>1 voor het tonen van de informatie onder de video.</w:t>
            </w:r>
          </w:p>
          <w:p w:rsidR="007C09F6" w:rsidRDefault="007C09F6" w:rsidP="008F571F">
            <w:r>
              <w:t>2 als je op de preventiepagina op de figuren</w:t>
            </w:r>
            <w:r w:rsidR="003612CB">
              <w:t xml:space="preserve"> van de browsers klikt, </w:t>
            </w:r>
            <w:r>
              <w:t>veranderen ze in een willenkeurige kleur.</w:t>
            </w:r>
          </w:p>
          <w:p w:rsidR="007C09F6" w:rsidRDefault="007C09F6" w:rsidP="003612CB">
            <w:r>
              <w:t>3 als je op</w:t>
            </w:r>
            <w:r w:rsidR="003612CB">
              <w:t xml:space="preserve"> de preventie pagina, op </w:t>
            </w:r>
            <w:r>
              <w:t xml:space="preserve"> de pijl klikt draait deze rond.</w:t>
            </w:r>
          </w:p>
        </w:tc>
      </w:tr>
      <w:tr w:rsidR="002928F6" w:rsidTr="002928F6">
        <w:tc>
          <w:tcPr>
            <w:tcW w:w="5665" w:type="dxa"/>
          </w:tcPr>
          <w:p w:rsidR="002928F6" w:rsidRDefault="00DC6CA6" w:rsidP="008F571F">
            <w:r>
              <w:t>Canvas met mogelijkheid om te tonen/verbergen</w:t>
            </w:r>
          </w:p>
        </w:tc>
        <w:tc>
          <w:tcPr>
            <w:tcW w:w="2489" w:type="dxa"/>
          </w:tcPr>
          <w:p w:rsidR="002928F6" w:rsidRDefault="007C09F6" w:rsidP="008F571F">
            <w:r>
              <w:t>2 knoppen onder het canvas op de preventiepagina</w:t>
            </w:r>
            <w:r w:rsidR="003612CB">
              <w:t>.</w:t>
            </w:r>
          </w:p>
        </w:tc>
      </w:tr>
      <w:tr w:rsidR="002928F6" w:rsidTr="002928F6">
        <w:tc>
          <w:tcPr>
            <w:tcW w:w="5665" w:type="dxa"/>
          </w:tcPr>
          <w:p w:rsidR="002928F6" w:rsidRDefault="00157347" w:rsidP="008F571F">
            <w:r>
              <w:lastRenderedPageBreak/>
              <w:t>Bli</w:t>
            </w:r>
            <w:r w:rsidR="00DC6CA6">
              <w:t>kopener</w:t>
            </w:r>
          </w:p>
        </w:tc>
        <w:tc>
          <w:tcPr>
            <w:tcW w:w="2489" w:type="dxa"/>
          </w:tcPr>
          <w:p w:rsidR="002928F6" w:rsidRDefault="0078550B" w:rsidP="008F571F">
            <w:r>
              <w:t xml:space="preserve">Blendmodes </w:t>
            </w:r>
            <w:r w:rsidR="003612CB">
              <w:t xml:space="preserve">voor de </w:t>
            </w:r>
            <w:r>
              <w:t>afbeelding op de pagina advies.</w:t>
            </w:r>
          </w:p>
        </w:tc>
      </w:tr>
    </w:tbl>
    <w:p w:rsidR="008F571F" w:rsidRDefault="008F571F" w:rsidP="008F571F"/>
    <w:p w:rsidR="0013740A" w:rsidRDefault="0013740A" w:rsidP="0013740A">
      <w:pPr>
        <w:pStyle w:val="Kop2"/>
      </w:pPr>
      <w:proofErr w:type="spellStart"/>
      <w:r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2489"/>
      </w:tblGrid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Eis </w:t>
            </w:r>
          </w:p>
        </w:tc>
        <w:tc>
          <w:tcPr>
            <w:tcW w:w="2489" w:type="dxa"/>
          </w:tcPr>
          <w:p w:rsidR="0013740A" w:rsidRDefault="0013740A" w:rsidP="00AE4BBA">
            <w:r>
              <w:t xml:space="preserve">Waar </w:t>
            </w:r>
            <w:r w:rsidR="003612CB">
              <w:t>geïmplementeerd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Duidelijke verschillen breekpunten</w:t>
            </w:r>
          </w:p>
        </w:tc>
        <w:tc>
          <w:tcPr>
            <w:tcW w:w="2489" w:type="dxa"/>
          </w:tcPr>
          <w:p w:rsidR="0013740A" w:rsidRDefault="003612CB" w:rsidP="00AE4BBA">
            <w:r>
              <w:t>In beide van de persoonlijke pagina’s + in de navigatie balk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489" w:type="dxa"/>
          </w:tcPr>
          <w:p w:rsidR="0013740A" w:rsidRDefault="003612CB" w:rsidP="00AE4BBA">
            <w:r>
              <w:t>In de logo op de index pagina.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489" w:type="dxa"/>
          </w:tcPr>
          <w:p w:rsidR="0013740A" w:rsidRDefault="003612CB" w:rsidP="00AE4BBA">
            <w:r>
              <w:t>In de knoppen op navigatie balk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489" w:type="dxa"/>
          </w:tcPr>
          <w:p w:rsidR="003612CB" w:rsidRDefault="003612CB" w:rsidP="003612CB">
            <w:r>
              <w:t>Op smallere schermen de navigatie balk als je op de hamburger knop drukt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Korte video/Audiofragment</w:t>
            </w:r>
          </w:p>
        </w:tc>
        <w:tc>
          <w:tcPr>
            <w:tcW w:w="2489" w:type="dxa"/>
          </w:tcPr>
          <w:p w:rsidR="003612CB" w:rsidRDefault="003612CB" w:rsidP="003612CB">
            <w:r>
              <w:t>Onderaan de pagina malware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Transcriptie bij video/audiofragment</w:t>
            </w:r>
          </w:p>
        </w:tc>
        <w:tc>
          <w:tcPr>
            <w:tcW w:w="2489" w:type="dxa"/>
          </w:tcPr>
          <w:p w:rsidR="003612CB" w:rsidRDefault="003612CB" w:rsidP="003612CB">
            <w:r>
              <w:t>Onderaan de pagina malware bij de video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 xml:space="preserve">Een invoer / berichtvenster </w:t>
            </w:r>
          </w:p>
        </w:tc>
        <w:tc>
          <w:tcPr>
            <w:tcW w:w="2489" w:type="dxa"/>
          </w:tcPr>
          <w:p w:rsidR="003612CB" w:rsidRDefault="003612CB" w:rsidP="003612CB">
            <w:r>
              <w:t>Op de index pagina als je 3 keer op de logo klikt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Een lus</w:t>
            </w:r>
          </w:p>
        </w:tc>
        <w:tc>
          <w:tcPr>
            <w:tcW w:w="2489" w:type="dxa"/>
          </w:tcPr>
          <w:p w:rsidR="003612CB" w:rsidRDefault="003612CB" w:rsidP="003612CB">
            <w:r>
              <w:t xml:space="preserve">Op de pagina </w:t>
            </w:r>
            <w:proofErr w:type="spellStart"/>
            <w:r>
              <w:t>bloatware</w:t>
            </w:r>
            <w:proofErr w:type="spellEnd"/>
            <w:r>
              <w:t xml:space="preserve"> in de canvas bij het tekenen van de voeten.</w:t>
            </w:r>
          </w:p>
        </w:tc>
      </w:tr>
      <w:tr w:rsidR="003612CB" w:rsidTr="00AE4BBA">
        <w:tc>
          <w:tcPr>
            <w:tcW w:w="5665" w:type="dxa"/>
          </w:tcPr>
          <w:p w:rsidR="003612CB" w:rsidRDefault="003612CB" w:rsidP="003612CB">
            <w:r>
              <w:t>Minstens 3 stukken J-Query code</w:t>
            </w:r>
          </w:p>
        </w:tc>
        <w:tc>
          <w:tcPr>
            <w:tcW w:w="2489" w:type="dxa"/>
          </w:tcPr>
          <w:p w:rsidR="003612CB" w:rsidRDefault="00F40343" w:rsidP="003612CB">
            <w:r>
              <w:t xml:space="preserve">De navigatie balk op kleine schermen, Als je op de video klikt op de pagina </w:t>
            </w:r>
            <w:proofErr w:type="spellStart"/>
            <w:r>
              <w:t>bloatware</w:t>
            </w:r>
            <w:proofErr w:type="spellEnd"/>
            <w:r>
              <w:t xml:space="preserve"> gaat die afspelen of pauzeren en de logo op de index pagina.</w:t>
            </w:r>
          </w:p>
        </w:tc>
      </w:tr>
      <w:tr w:rsidR="00F40343" w:rsidTr="00AE4BBA">
        <w:tc>
          <w:tcPr>
            <w:tcW w:w="5665" w:type="dxa"/>
          </w:tcPr>
          <w:p w:rsidR="00F40343" w:rsidRDefault="00F40343" w:rsidP="00F40343">
            <w:r>
              <w:t>Canvas met mogelijkheid om te tonen/verbergen</w:t>
            </w:r>
          </w:p>
        </w:tc>
        <w:tc>
          <w:tcPr>
            <w:tcW w:w="2489" w:type="dxa"/>
          </w:tcPr>
          <w:p w:rsidR="00F40343" w:rsidRDefault="00F40343" w:rsidP="00F40343">
            <w:r>
              <w:t xml:space="preserve">Op de pagina </w:t>
            </w:r>
            <w:proofErr w:type="spellStart"/>
            <w:r>
              <w:t>bloatware</w:t>
            </w:r>
            <w:proofErr w:type="spellEnd"/>
            <w:r>
              <w:t xml:space="preserve"> de Android robot</w:t>
            </w:r>
          </w:p>
        </w:tc>
      </w:tr>
      <w:tr w:rsidR="00F40343" w:rsidTr="00AE4BBA">
        <w:tc>
          <w:tcPr>
            <w:tcW w:w="5665" w:type="dxa"/>
          </w:tcPr>
          <w:p w:rsidR="00F40343" w:rsidRDefault="00F40343" w:rsidP="00F40343">
            <w:r>
              <w:t>Blikopener</w:t>
            </w:r>
          </w:p>
        </w:tc>
        <w:tc>
          <w:tcPr>
            <w:tcW w:w="2489" w:type="dxa"/>
          </w:tcPr>
          <w:p w:rsidR="00F40343" w:rsidRDefault="00F40343" w:rsidP="00F40343">
            <w:r>
              <w:t xml:space="preserve">De logo op de pagina index is gemaakt in </w:t>
            </w:r>
            <w:proofErr w:type="spellStart"/>
            <w:r>
              <w:t>svg</w:t>
            </w:r>
            <w:proofErr w:type="spellEnd"/>
          </w:p>
        </w:tc>
      </w:tr>
    </w:tbl>
    <w:p w:rsidR="0013740A" w:rsidRPr="0013740A" w:rsidRDefault="0013740A" w:rsidP="0013740A"/>
    <w:p w:rsidR="0013740A" w:rsidRDefault="0013740A" w:rsidP="0013740A">
      <w:pPr>
        <w:pStyle w:val="Kop2"/>
      </w:pPr>
      <w:r>
        <w:lastRenderedPageBreak/>
        <w:t>Jannes Lauwers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5"/>
        <w:gridCol w:w="2489"/>
      </w:tblGrid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Eis </w:t>
            </w:r>
          </w:p>
        </w:tc>
        <w:tc>
          <w:tcPr>
            <w:tcW w:w="2489" w:type="dxa"/>
          </w:tcPr>
          <w:p w:rsidR="0013740A" w:rsidRDefault="0013740A" w:rsidP="00AE4BBA">
            <w:r>
              <w:t xml:space="preserve">Waar </w:t>
            </w:r>
            <w:r w:rsidR="00F40343">
              <w:t>geïmplementeerd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Duidelijke verschillen breekpunten</w:t>
            </w:r>
          </w:p>
        </w:tc>
        <w:tc>
          <w:tcPr>
            <w:tcW w:w="2489" w:type="dxa"/>
          </w:tcPr>
          <w:p w:rsidR="0013740A" w:rsidRDefault="0076560E" w:rsidP="00AE4BBA">
            <w:r>
              <w:t>In beide van mijn individuele pagina’s. Video en afbeeldingen verdwijnen of verplaatsen als het scherm verkleint wordt.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Transform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In de animatie van de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invader</w:t>
            </w:r>
            <w:proofErr w:type="spellEnd"/>
            <w:r>
              <w:t xml:space="preserve"> op de last resort pagina. 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Transition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Op de verwijderen malware pagina. De achtergrondkleur achter de knoppen veranderd als je erover </w:t>
            </w:r>
            <w:proofErr w:type="spellStart"/>
            <w:r>
              <w:t>hovert</w:t>
            </w:r>
            <w:proofErr w:type="spellEnd"/>
            <w:r>
              <w:t>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CSS3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2489" w:type="dxa"/>
          </w:tcPr>
          <w:p w:rsidR="0013740A" w:rsidRDefault="0076560E" w:rsidP="00AE4BBA">
            <w:r>
              <w:t xml:space="preserve">De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invader</w:t>
            </w:r>
            <w:proofErr w:type="spellEnd"/>
            <w:r>
              <w:t xml:space="preserve"> op de last resort pagina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Korte video/Audiofragment</w:t>
            </w:r>
          </w:p>
        </w:tc>
        <w:tc>
          <w:tcPr>
            <w:tcW w:w="2489" w:type="dxa"/>
          </w:tcPr>
          <w:p w:rsidR="0013740A" w:rsidRDefault="0076560E" w:rsidP="00AE4BBA">
            <w:r>
              <w:t>Aanwezig op de last resort pagina.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Transcriptie bij video/audiofragment</w:t>
            </w:r>
          </w:p>
        </w:tc>
        <w:tc>
          <w:tcPr>
            <w:tcW w:w="2489" w:type="dxa"/>
          </w:tcPr>
          <w:p w:rsidR="0013740A" w:rsidRDefault="0076560E" w:rsidP="00AE4BBA">
            <w:r>
              <w:t>Geen geluid aanwezig bij videofragment. Wat er gedaan word is uitgelecht in de normale tekst voor blinden.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 xml:space="preserve">Een invoer / berichtvenster </w:t>
            </w:r>
          </w:p>
        </w:tc>
        <w:tc>
          <w:tcPr>
            <w:tcW w:w="2489" w:type="dxa"/>
          </w:tcPr>
          <w:p w:rsidR="0013740A" w:rsidRDefault="0076560E" w:rsidP="00AE4BBA">
            <w:r>
              <w:t xml:space="preserve">In mijn individuele </w:t>
            </w:r>
            <w:r w:rsidR="00530861">
              <w:t>pagina’s komt er een alert als je op de link naar thomas more klikt.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Een lus</w:t>
            </w:r>
          </w:p>
        </w:tc>
        <w:tc>
          <w:tcPr>
            <w:tcW w:w="2489" w:type="dxa"/>
          </w:tcPr>
          <w:p w:rsidR="0013740A" w:rsidRDefault="00BA1184" w:rsidP="00AE4BBA">
            <w:r>
              <w:t>In de canvas op last resort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Minstens 3 stukken J-Query code</w:t>
            </w:r>
          </w:p>
        </w:tc>
        <w:tc>
          <w:tcPr>
            <w:tcW w:w="2489" w:type="dxa"/>
          </w:tcPr>
          <w:p w:rsidR="0013740A" w:rsidRDefault="00BA1184" w:rsidP="00AE4BBA">
            <w:r>
              <w:t xml:space="preserve">De alert op mijn individuele pagina’s checken 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r>
              <w:t>Canvas met mogelijkheid om te tonen/verbergen</w:t>
            </w:r>
          </w:p>
        </w:tc>
        <w:tc>
          <w:tcPr>
            <w:tcW w:w="2489" w:type="dxa"/>
          </w:tcPr>
          <w:p w:rsidR="0013740A" w:rsidRDefault="00BA1184" w:rsidP="00AE4BBA">
            <w:r>
              <w:t>De USB stick tekening op last resort is te verbergen via te klikken op de H1</w:t>
            </w:r>
          </w:p>
        </w:tc>
      </w:tr>
      <w:tr w:rsidR="0013740A" w:rsidTr="00AE4BBA">
        <w:tc>
          <w:tcPr>
            <w:tcW w:w="5665" w:type="dxa"/>
          </w:tcPr>
          <w:p w:rsidR="0013740A" w:rsidRDefault="0013740A" w:rsidP="00AE4BBA">
            <w:bookmarkStart w:id="18" w:name="_GoBack"/>
            <w:bookmarkEnd w:id="18"/>
            <w:r w:rsidRPr="000C0C51">
              <w:rPr>
                <w:highlight w:val="magenta"/>
              </w:rPr>
              <w:t>Blikopener</w:t>
            </w:r>
          </w:p>
        </w:tc>
        <w:tc>
          <w:tcPr>
            <w:tcW w:w="2489" w:type="dxa"/>
          </w:tcPr>
          <w:p w:rsidR="0013740A" w:rsidRDefault="0013740A" w:rsidP="00AE4BBA"/>
        </w:tc>
      </w:tr>
    </w:tbl>
    <w:p w:rsidR="0013740A" w:rsidRPr="0013740A" w:rsidRDefault="0013740A" w:rsidP="0013740A"/>
    <w:p w:rsidR="00157347" w:rsidRDefault="00157347" w:rsidP="00AA3063">
      <w:pPr>
        <w:pStyle w:val="Kop1"/>
      </w:pPr>
      <w:bookmarkStart w:id="19" w:name="_Toc449602289"/>
      <w:r>
        <w:lastRenderedPageBreak/>
        <w:t>Uitleg keuze blikopener</w:t>
      </w:r>
      <w:bookmarkEnd w:id="19"/>
    </w:p>
    <w:p w:rsidR="00AA3063" w:rsidRDefault="00AA3063" w:rsidP="00AA3063"/>
    <w:p w:rsidR="00AA3063" w:rsidRDefault="00AA3063" w:rsidP="00AA3063">
      <w:pPr>
        <w:pStyle w:val="Kop2"/>
      </w:pPr>
      <w:r>
        <w:t>Laura de groof</w:t>
      </w:r>
    </w:p>
    <w:p w:rsidR="00F826F4" w:rsidRPr="00F826F4" w:rsidRDefault="00F826F4" w:rsidP="00F826F4">
      <w:r>
        <w:t>Ik ben begonnen met de twitter</w:t>
      </w:r>
      <w:r w:rsidR="00F40343">
        <w:t>-</w:t>
      </w:r>
      <w:r>
        <w:t xml:space="preserve">accounts te bekijken. Er waren veel leuke ideeën maar ik wist niet hoe ik deze op een goede manier kon inbrengen. Op het einde heb ik </w:t>
      </w:r>
      <w:r w:rsidR="00F40343">
        <w:t>gekozen voor bl</w:t>
      </w:r>
      <w:r>
        <w:t>endmodes die ik in een foto h</w:t>
      </w:r>
      <w:r w:rsidR="00F40343">
        <w:t>eb verwerkt om deze foto</w:t>
      </w:r>
      <w:r>
        <w:t xml:space="preserve"> interactief te maken.</w:t>
      </w:r>
    </w:p>
    <w:p w:rsidR="00AA3063" w:rsidRDefault="00AA3063" w:rsidP="00AA3063">
      <w:pPr>
        <w:pStyle w:val="Kop2"/>
      </w:pPr>
      <w:proofErr w:type="spellStart"/>
      <w:r>
        <w:t>Kamil</w:t>
      </w:r>
      <w:proofErr w:type="spellEnd"/>
      <w:r>
        <w:t xml:space="preserve"> </w:t>
      </w:r>
      <w:proofErr w:type="spellStart"/>
      <w:r>
        <w:t>Kulach</w:t>
      </w:r>
      <w:proofErr w:type="spellEnd"/>
    </w:p>
    <w:p w:rsidR="00E9407D" w:rsidRPr="00E9407D" w:rsidRDefault="00E9407D" w:rsidP="00E9407D">
      <w:r w:rsidRPr="00E9407D">
        <w:t>Ik heb de blikopene</w:t>
      </w:r>
      <w:r>
        <w:t>r gekozen omdat ik een logo wou</w:t>
      </w:r>
      <w:r w:rsidRPr="00E9407D">
        <w:t xml:space="preserve"> dat </w:t>
      </w:r>
      <w:proofErr w:type="spellStart"/>
      <w:r w:rsidRPr="00E9407D">
        <w:t>vectorieel</w:t>
      </w:r>
      <w:proofErr w:type="spellEnd"/>
      <w:r w:rsidRPr="00E9407D">
        <w:t xml:space="preserve"> getekend werd op de site</w:t>
      </w:r>
    </w:p>
    <w:p w:rsidR="00AA3063" w:rsidRPr="00E9407D" w:rsidRDefault="00AA3063" w:rsidP="00AA3063">
      <w:pPr>
        <w:pStyle w:val="Kop2"/>
        <w:rPr>
          <w:highlight w:val="magenta"/>
        </w:rPr>
      </w:pPr>
      <w:r w:rsidRPr="00E9407D">
        <w:rPr>
          <w:highlight w:val="magenta"/>
        </w:rPr>
        <w:t>Jannes Lauwers</w:t>
      </w:r>
    </w:p>
    <w:p w:rsidR="002E351F" w:rsidRDefault="00BC06E8" w:rsidP="00157347">
      <w:pPr>
        <w:pStyle w:val="Kop1"/>
      </w:pPr>
      <w:bookmarkStart w:id="20" w:name="_Toc449602290"/>
      <w:r>
        <w:lastRenderedPageBreak/>
        <w:t>Besluit</w:t>
      </w:r>
      <w:bookmarkEnd w:id="20"/>
    </w:p>
    <w:p w:rsidR="00BC06E8" w:rsidRPr="00481F2C" w:rsidRDefault="00607E8C" w:rsidP="00BC06E8">
      <w:pPr>
        <w:pStyle w:val="Kop2"/>
        <w:numPr>
          <w:ilvl w:val="0"/>
          <w:numId w:val="0"/>
        </w:numPr>
        <w:rPr>
          <w:b w:val="0"/>
          <w:bCs w:val="0"/>
          <w:iCs w:val="0"/>
          <w:sz w:val="20"/>
          <w:szCs w:val="20"/>
        </w:rPr>
      </w:pPr>
      <w:r w:rsidRPr="00481F2C">
        <w:rPr>
          <w:b w:val="0"/>
          <w:bCs w:val="0"/>
          <w:iCs w:val="0"/>
          <w:sz w:val="20"/>
          <w:szCs w:val="20"/>
        </w:rPr>
        <w:t xml:space="preserve">We zijn heel trots op onze website die we tijdens deze semester gebouwd hebben. Het laat zien hoe we gegroeid zijn tijdens deze periode. </w:t>
      </w:r>
    </w:p>
    <w:p w:rsidR="00607E8C" w:rsidRDefault="00607E8C" w:rsidP="00607E8C">
      <w:r>
        <w:t xml:space="preserve">Dit </w:t>
      </w:r>
      <w:r w:rsidR="00481F2C">
        <w:t>proces</w:t>
      </w:r>
      <w:r>
        <w:t xml:space="preserve"> ging niet perfect van de eerste keer. </w:t>
      </w:r>
      <w:r w:rsidR="00481F2C">
        <w:t xml:space="preserve">Met vallen en opstaan, programmeren, </w:t>
      </w:r>
      <w:proofErr w:type="spellStart"/>
      <w:r w:rsidR="00481F2C">
        <w:t>herprogrammeren</w:t>
      </w:r>
      <w:proofErr w:type="spellEnd"/>
      <w:r w:rsidR="00481F2C">
        <w:t xml:space="preserve"> en af en toe een minder fraai woordje hebben we dit tot een goed einde gebracht.</w:t>
      </w:r>
    </w:p>
    <w:p w:rsidR="00607E8C" w:rsidRPr="00607E8C" w:rsidRDefault="00607E8C" w:rsidP="00607E8C">
      <w:r>
        <w:t xml:space="preserve">We nemen deze ervaringen </w:t>
      </w:r>
      <w:r w:rsidR="00481F2C">
        <w:t>met</w:t>
      </w:r>
      <w:r>
        <w:t xml:space="preserve"> groepswerk en </w:t>
      </w:r>
      <w:r w:rsidR="00481F2C">
        <w:t>webdesign</w:t>
      </w:r>
      <w:r>
        <w:t xml:space="preserve"> mee naar volgende jaren. </w:t>
      </w:r>
      <w:r w:rsidR="00481F2C">
        <w:t>We weten</w:t>
      </w:r>
      <w:r>
        <w:t xml:space="preserve"> zeker dat dit ooit nog eens van pas komt in onze </w:t>
      </w:r>
      <w:r w:rsidR="00481F2C">
        <w:t>verdere studies.</w:t>
      </w:r>
    </w:p>
    <w:sectPr w:rsidR="00607E8C" w:rsidRPr="00607E8C" w:rsidSect="008F571F">
      <w:headerReference w:type="default" r:id="rId15"/>
      <w:pgSz w:w="11906" w:h="16838" w:code="9"/>
      <w:pgMar w:top="1134" w:right="1871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C60" w:rsidRDefault="00917C60">
      <w:r>
        <w:separator/>
      </w:r>
    </w:p>
  </w:endnote>
  <w:endnote w:type="continuationSeparator" w:id="0">
    <w:p w:rsidR="00917C60" w:rsidRDefault="0091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C60" w:rsidRDefault="00917C60">
      <w:r>
        <w:separator/>
      </w:r>
    </w:p>
  </w:footnote>
  <w:footnote w:type="continuationSeparator" w:id="0">
    <w:p w:rsidR="00917C60" w:rsidRDefault="00917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B1" w:rsidRPr="008F571F" w:rsidRDefault="007755B1" w:rsidP="008F571F">
    <w:pPr>
      <w:pStyle w:val="Koptekst"/>
      <w:pBdr>
        <w:bottom w:val="none" w:sz="0" w:space="0" w:color="auto"/>
      </w:pBdr>
      <w:jc w:val="center"/>
      <w:rPr>
        <w:sz w:val="16"/>
        <w:szCs w:val="16"/>
      </w:rPr>
    </w:pPr>
    <w:r w:rsidRPr="008F571F">
      <w:rPr>
        <w:sz w:val="16"/>
        <w:szCs w:val="16"/>
      </w:rPr>
      <w:fldChar w:fldCharType="begin"/>
    </w:r>
    <w:r w:rsidRPr="008F571F">
      <w:rPr>
        <w:sz w:val="16"/>
        <w:szCs w:val="16"/>
      </w:rPr>
      <w:instrText>PAGE   \* MERGEFORMAT</w:instrText>
    </w:r>
    <w:r w:rsidRPr="008F571F">
      <w:rPr>
        <w:sz w:val="16"/>
        <w:szCs w:val="16"/>
      </w:rPr>
      <w:fldChar w:fldCharType="separate"/>
    </w:r>
    <w:r w:rsidR="000C0C51">
      <w:rPr>
        <w:noProof/>
        <w:sz w:val="16"/>
        <w:szCs w:val="16"/>
      </w:rPr>
      <w:t>11</w:t>
    </w:r>
    <w:r w:rsidRPr="008F571F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15735FE"/>
    <w:multiLevelType w:val="hybridMultilevel"/>
    <w:tmpl w:val="3B1AB03E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 w15:restartNumberingAfterBreak="0">
    <w:nsid w:val="594873F7"/>
    <w:multiLevelType w:val="multilevel"/>
    <w:tmpl w:val="76366CD4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FC4686"/>
    <w:multiLevelType w:val="hybridMultilevel"/>
    <w:tmpl w:val="36EA144E"/>
    <w:lvl w:ilvl="0" w:tplc="F2CAE210">
      <w:start w:val="2"/>
      <w:numFmt w:val="bullet"/>
      <w:lvlText w:val="-"/>
      <w:lvlJc w:val="left"/>
      <w:pPr>
        <w:ind w:left="1773" w:hanging="360"/>
      </w:pPr>
      <w:rPr>
        <w:rFonts w:ascii="Verdana" w:eastAsia="Times New Roman" w:hAnsi="Verdana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10"/>
  </w:num>
  <w:num w:numId="5">
    <w:abstractNumId w:val="15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14"/>
  </w:num>
  <w:num w:numId="11">
    <w:abstractNumId w:val="20"/>
  </w:num>
  <w:num w:numId="12">
    <w:abstractNumId w:val="16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1"/>
  </w:num>
  <w:num w:numId="18">
    <w:abstractNumId w:val="3"/>
  </w:num>
  <w:num w:numId="19">
    <w:abstractNumId w:val="17"/>
  </w:num>
  <w:num w:numId="20">
    <w:abstractNumId w:val="18"/>
  </w:num>
  <w:num w:numId="21">
    <w:abstractNumId w:val="4"/>
  </w:num>
  <w:num w:numId="22">
    <w:abstractNumId w:val="9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1E"/>
    <w:rsid w:val="000054A8"/>
    <w:rsid w:val="00072B74"/>
    <w:rsid w:val="00076C2A"/>
    <w:rsid w:val="000A1778"/>
    <w:rsid w:val="000C0C51"/>
    <w:rsid w:val="000E0FA0"/>
    <w:rsid w:val="000F7E33"/>
    <w:rsid w:val="001243FF"/>
    <w:rsid w:val="00133D7F"/>
    <w:rsid w:val="00135D7A"/>
    <w:rsid w:val="0013740A"/>
    <w:rsid w:val="00153653"/>
    <w:rsid w:val="00155D8C"/>
    <w:rsid w:val="00157347"/>
    <w:rsid w:val="00166BB3"/>
    <w:rsid w:val="0017525A"/>
    <w:rsid w:val="001C01E3"/>
    <w:rsid w:val="001C732B"/>
    <w:rsid w:val="0024395B"/>
    <w:rsid w:val="002667FF"/>
    <w:rsid w:val="00291F78"/>
    <w:rsid w:val="002928F6"/>
    <w:rsid w:val="002A0152"/>
    <w:rsid w:val="002E351F"/>
    <w:rsid w:val="00300B4D"/>
    <w:rsid w:val="00343AD6"/>
    <w:rsid w:val="00346625"/>
    <w:rsid w:val="003612CB"/>
    <w:rsid w:val="003831FD"/>
    <w:rsid w:val="003978EA"/>
    <w:rsid w:val="00424212"/>
    <w:rsid w:val="00481F2C"/>
    <w:rsid w:val="004955A1"/>
    <w:rsid w:val="00530861"/>
    <w:rsid w:val="00535E9E"/>
    <w:rsid w:val="005628DD"/>
    <w:rsid w:val="00566678"/>
    <w:rsid w:val="005A6BB0"/>
    <w:rsid w:val="005B5B71"/>
    <w:rsid w:val="005C1728"/>
    <w:rsid w:val="00607E8C"/>
    <w:rsid w:val="00612582"/>
    <w:rsid w:val="00617173"/>
    <w:rsid w:val="00650176"/>
    <w:rsid w:val="00652404"/>
    <w:rsid w:val="0069001E"/>
    <w:rsid w:val="00690B26"/>
    <w:rsid w:val="00697CC4"/>
    <w:rsid w:val="006A053C"/>
    <w:rsid w:val="006C6B9D"/>
    <w:rsid w:val="006E5F9F"/>
    <w:rsid w:val="006E7E79"/>
    <w:rsid w:val="00700985"/>
    <w:rsid w:val="007315C2"/>
    <w:rsid w:val="0073180A"/>
    <w:rsid w:val="0076560E"/>
    <w:rsid w:val="007755B1"/>
    <w:rsid w:val="0078550B"/>
    <w:rsid w:val="007C09F6"/>
    <w:rsid w:val="007C498C"/>
    <w:rsid w:val="0080735A"/>
    <w:rsid w:val="00836A35"/>
    <w:rsid w:val="00843ADD"/>
    <w:rsid w:val="008546C3"/>
    <w:rsid w:val="00854EA0"/>
    <w:rsid w:val="008C162C"/>
    <w:rsid w:val="008E455B"/>
    <w:rsid w:val="008F175F"/>
    <w:rsid w:val="008F571F"/>
    <w:rsid w:val="0090785E"/>
    <w:rsid w:val="00917C60"/>
    <w:rsid w:val="00951371"/>
    <w:rsid w:val="00953331"/>
    <w:rsid w:val="00975D41"/>
    <w:rsid w:val="009D1CBD"/>
    <w:rsid w:val="009F1D73"/>
    <w:rsid w:val="00A12DDB"/>
    <w:rsid w:val="00A77E95"/>
    <w:rsid w:val="00A85DF7"/>
    <w:rsid w:val="00AA3063"/>
    <w:rsid w:val="00AA7E40"/>
    <w:rsid w:val="00AC02D6"/>
    <w:rsid w:val="00AC3271"/>
    <w:rsid w:val="00B74C34"/>
    <w:rsid w:val="00B916E8"/>
    <w:rsid w:val="00BA1184"/>
    <w:rsid w:val="00BA692D"/>
    <w:rsid w:val="00BC06E8"/>
    <w:rsid w:val="00C132D1"/>
    <w:rsid w:val="00C60A45"/>
    <w:rsid w:val="00CB02C4"/>
    <w:rsid w:val="00CD072B"/>
    <w:rsid w:val="00D21E54"/>
    <w:rsid w:val="00D47FDB"/>
    <w:rsid w:val="00D67C46"/>
    <w:rsid w:val="00D77078"/>
    <w:rsid w:val="00DC0707"/>
    <w:rsid w:val="00DC6CA6"/>
    <w:rsid w:val="00E30870"/>
    <w:rsid w:val="00E30872"/>
    <w:rsid w:val="00E356BA"/>
    <w:rsid w:val="00E66630"/>
    <w:rsid w:val="00E66C42"/>
    <w:rsid w:val="00E9407D"/>
    <w:rsid w:val="00EB3E41"/>
    <w:rsid w:val="00EB5618"/>
    <w:rsid w:val="00EB75B0"/>
    <w:rsid w:val="00EC41A1"/>
    <w:rsid w:val="00ED3186"/>
    <w:rsid w:val="00EF7816"/>
    <w:rsid w:val="00F2518B"/>
    <w:rsid w:val="00F40343"/>
    <w:rsid w:val="00F73C5D"/>
    <w:rsid w:val="00F826F4"/>
    <w:rsid w:val="00FB2F3F"/>
    <w:rsid w:val="00FC548E"/>
    <w:rsid w:val="00FF36D1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0BADF64-2C39-4606-B526-ECBE4169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Times New Roman" w:hAnsi="Verdana" w:cs="Calibri"/>
        <w:lang w:val="nl-BE" w:eastAsia="nl-B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qFormat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rsid w:val="008F571F"/>
    <w:pPr>
      <w:jc w:val="right"/>
    </w:pPr>
    <w:rPr>
      <w:rFonts w:ascii="Arial" w:eastAsiaTheme="minorHAnsi" w:hAnsi="Arial" w:cstheme="minorBidi"/>
      <w:b/>
      <w:bCs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rsid w:val="008F571F"/>
    <w:pPr>
      <w:spacing w:before="120"/>
      <w:jc w:val="right"/>
    </w:pPr>
    <w:rPr>
      <w:rFonts w:ascii="Arial" w:eastAsiaTheme="minorHAnsi" w:hAnsi="Arial" w:cstheme="minorBidi"/>
      <w:b/>
      <w:bCs/>
      <w:color w:val="009CAB"/>
      <w:sz w:val="36"/>
      <w:szCs w:val="38"/>
      <w:lang w:eastAsia="en-US"/>
    </w:rPr>
  </w:style>
  <w:style w:type="paragraph" w:customStyle="1" w:styleId="Cover-namen">
    <w:name w:val="Cover - namen"/>
    <w:rsid w:val="008F571F"/>
    <w:rPr>
      <w:rFonts w:ascii="Arial" w:eastAsiaTheme="minorHAnsi" w:hAnsi="Arial" w:cstheme="minorBidi"/>
      <w:bCs/>
      <w:color w:val="373737"/>
      <w:sz w:val="18"/>
      <w:szCs w:val="19"/>
      <w:lang w:eastAsia="en-US"/>
    </w:rPr>
  </w:style>
  <w:style w:type="paragraph" w:customStyle="1" w:styleId="Cover-opleiding">
    <w:name w:val="Cover - opleiding"/>
    <w:rsid w:val="008F571F"/>
    <w:pPr>
      <w:spacing w:after="20"/>
      <w:jc w:val="right"/>
    </w:pPr>
    <w:rPr>
      <w:rFonts w:ascii="Arial" w:eastAsiaTheme="minorHAnsi" w:hAnsi="Arial" w:cstheme="minorBidi"/>
      <w:b/>
      <w:bCs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rsid w:val="008F571F"/>
    <w:pPr>
      <w:jc w:val="right"/>
    </w:pPr>
    <w:rPr>
      <w:rFonts w:ascii="Arial" w:eastAsiaTheme="minorHAnsi" w:hAnsi="Arial" w:cstheme="minorBidi"/>
      <w:bCs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rsid w:val="008F571F"/>
    <w:pPr>
      <w:spacing w:after="200" w:line="276" w:lineRule="auto"/>
      <w:jc w:val="right"/>
    </w:pPr>
    <w:rPr>
      <w:rFonts w:ascii="Arial" w:eastAsiaTheme="minorHAnsi" w:hAnsi="Arial" w:cstheme="minorBidi"/>
      <w:bCs/>
      <w:color w:val="373737"/>
      <w:sz w:val="16"/>
      <w:szCs w:val="16"/>
      <w:lang w:eastAsia="en-US"/>
    </w:rPr>
  </w:style>
  <w:style w:type="paragraph" w:customStyle="1" w:styleId="Cover-graad">
    <w:name w:val="Cover - graad"/>
    <w:rsid w:val="008F571F"/>
    <w:pPr>
      <w:jc w:val="right"/>
    </w:pPr>
    <w:rPr>
      <w:rFonts w:ascii="Arial" w:eastAsiaTheme="minorHAnsi" w:hAnsi="Arial" w:cstheme="minorBidi"/>
      <w:b/>
      <w:bCs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8F571F"/>
    <w:pPr>
      <w:ind w:left="720"/>
      <w:contextualSpacing/>
    </w:pPr>
    <w:rPr>
      <w:rFonts w:cs="Times New Roman"/>
      <w:bCs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cleandisk.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B:\V&amp;D\PVMD_13_14\eindwerk\sjabloon%20eindwerk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DEFA7-954D-4655-BEAA-DF3AC7CBB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eindwerk</Template>
  <TotalTime>587</TotalTime>
  <Pages>1</Pages>
  <Words>1333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8652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Technische Labo's</dc:creator>
  <cp:lastModifiedBy>laura de groof</cp:lastModifiedBy>
  <cp:revision>39</cp:revision>
  <cp:lastPrinted>2001-11-19T09:17:00Z</cp:lastPrinted>
  <dcterms:created xsi:type="dcterms:W3CDTF">2016-04-27T13:20:00Z</dcterms:created>
  <dcterms:modified xsi:type="dcterms:W3CDTF">2016-05-24T19:15:00Z</dcterms:modified>
</cp:coreProperties>
</file>